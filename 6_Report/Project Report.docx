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D6FB0A4" w:rsidR="00746D2E" w:rsidRDefault="00C52B6C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5168" behindDoc="0" locked="0" layoutInCell="1" allowOverlap="1" wp14:anchorId="48DC9B2A" wp14:editId="335C9743">
            <wp:simplePos x="0" y="0"/>
            <wp:positionH relativeFrom="page">
              <wp:posOffset>0</wp:posOffset>
            </wp:positionH>
            <wp:positionV relativeFrom="paragraph">
              <wp:posOffset>-906145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56CF7C61">
                <wp:simplePos x="0" y="0"/>
                <wp:positionH relativeFrom="column">
                  <wp:posOffset>428625</wp:posOffset>
                </wp:positionH>
                <wp:positionV relativeFrom="paragraph">
                  <wp:posOffset>-514351</wp:posOffset>
                </wp:positionV>
                <wp:extent cx="4216400" cy="37433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374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4E0B2" w14:textId="5103921C" w:rsidR="00C52B6C" w:rsidRDefault="00C52B6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</w:t>
                            </w:r>
                          </w:p>
                          <w:p w14:paraId="11092393" w14:textId="77777777" w:rsidR="00C52B6C" w:rsidRDefault="00C52B6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</w:p>
                          <w:p w14:paraId="48DC9B5C" w14:textId="6832ABA1" w:rsidR="006F3721" w:rsidRPr="00F40045" w:rsidRDefault="00D0573F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EMPLOYEE MANAGEMENT SYSTEM</w:t>
                            </w:r>
                            <w:r w:rsidR="00932147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75pt;margin-top:-40.5pt;width:332pt;height:2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" filled="f" stroked="f" strokeweight=".5pt">
                <v:textbox>
                  <w:txbxContent>
                    <w:p w14:paraId="71A4E0B2" w14:textId="5103921C" w:rsidR="00C52B6C" w:rsidRDefault="00C52B6C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</w:t>
                      </w:r>
                    </w:p>
                    <w:p w14:paraId="11092393" w14:textId="77777777" w:rsidR="00C52B6C" w:rsidRDefault="00C52B6C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</w:p>
                    <w:p w14:paraId="48DC9B5C" w14:textId="6832ABA1" w:rsidR="006F3721" w:rsidRPr="00F40045" w:rsidRDefault="00D0573F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EMPLOYEE MANAGEMENT SYSTEM</w:t>
                      </w:r>
                      <w:r w:rsidR="00932147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7D07F75C" id="Group 7" o:spid="_x0000_s1026" style="position:absolute;margin-left:-19pt;margin-top:-38.1pt;width:62.9pt;height:66.5pt;z-index:251660288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024789D2" id="Group 10" o:spid="_x0000_s1026" style="position:absolute;margin-left:375.5pt;margin-top:.6pt;width:58.85pt;height:63.7pt;z-index:251661312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proofErr w:type="spellStart"/>
      <w:proofErr w:type="gramStart"/>
      <w:r>
        <w:rPr>
          <w:rFonts w:ascii="Arial" w:hAnsi="Arial" w:cs="Arial"/>
          <w:sz w:val="18"/>
        </w:rPr>
        <w:t>fff</w:t>
      </w:r>
      <w:proofErr w:type="spellEnd"/>
      <w:r w:rsidR="00635128">
        <w:rPr>
          <w:rFonts w:ascii="Arial" w:hAnsi="Arial" w:cs="Arial"/>
          <w:sz w:val="18"/>
        </w:rPr>
        <w:t>./</w:t>
      </w:r>
      <w:proofErr w:type="gramEnd"/>
    </w:p>
    <w:p w14:paraId="48DC9A51" w14:textId="46EE38F2" w:rsidR="00963DA6" w:rsidRDefault="00932147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412B91FA">
            <wp:simplePos x="0" y="0"/>
            <wp:positionH relativeFrom="margin">
              <wp:posOffset>1164590</wp:posOffset>
            </wp:positionH>
            <wp:positionV relativeFrom="paragraph">
              <wp:posOffset>1986915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C9B32" wp14:editId="368DCBD8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2520D486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  <w:r w:rsidR="00932147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01</w:t>
                            </w:r>
                          </w:p>
                          <w:p w14:paraId="48DC9B62" w14:textId="63B25433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r w:rsidR="00C52B6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Member: </w:t>
                            </w:r>
                            <w:r w:rsidR="00E35321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K</w:t>
                            </w:r>
                            <w:r w:rsidR="00D0573F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olla Narasimha</w:t>
                            </w:r>
                          </w:p>
                          <w:p w14:paraId="48DC9B63" w14:textId="6D24749B" w:rsidR="006F3721" w:rsidRDefault="00C52B6C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SFID</w:t>
                            </w:r>
                            <w:r w:rsidR="006F3721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No: </w:t>
                            </w:r>
                            <w:r w:rsidR="00E35321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3</w:t>
                            </w:r>
                            <w:r w:rsidR="00D0573F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02497</w:t>
                            </w:r>
                          </w:p>
                          <w:p w14:paraId="48DC9B64" w14:textId="589BB69E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</w:t>
                            </w:r>
                            <w:r w:rsidR="00D0573F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Management System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2520D486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  <w:r w:rsidR="00932147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01</w:t>
                      </w:r>
                    </w:p>
                    <w:p w14:paraId="48DC9B62" w14:textId="63B25433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r w:rsidR="00C52B6C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Member: </w:t>
                      </w:r>
                      <w:r w:rsidR="00E35321">
                        <w:rPr>
                          <w:rFonts w:ascii="Arial" w:hAnsi="Arial" w:cs="Arial"/>
                          <w:bCs/>
                          <w:sz w:val="24"/>
                        </w:rPr>
                        <w:t>K</w:t>
                      </w:r>
                      <w:r w:rsidR="00D0573F">
                        <w:rPr>
                          <w:rFonts w:ascii="Arial" w:hAnsi="Arial" w:cs="Arial"/>
                          <w:bCs/>
                          <w:sz w:val="24"/>
                        </w:rPr>
                        <w:t>olla Narasimha</w:t>
                      </w:r>
                    </w:p>
                    <w:p w14:paraId="48DC9B63" w14:textId="6D24749B" w:rsidR="006F3721" w:rsidRDefault="00C52B6C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SFID</w:t>
                      </w:r>
                      <w:r w:rsidR="006F3721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No: </w:t>
                      </w:r>
                      <w:r w:rsidR="00E35321">
                        <w:rPr>
                          <w:rFonts w:ascii="Arial" w:hAnsi="Arial" w:cs="Arial"/>
                          <w:bCs/>
                          <w:sz w:val="24"/>
                        </w:rPr>
                        <w:t>3</w:t>
                      </w:r>
                      <w:r w:rsidR="00D0573F">
                        <w:rPr>
                          <w:rFonts w:ascii="Arial" w:hAnsi="Arial" w:cs="Arial"/>
                          <w:bCs/>
                          <w:sz w:val="24"/>
                        </w:rPr>
                        <w:t>02497</w:t>
                      </w:r>
                    </w:p>
                    <w:p w14:paraId="48DC9B64" w14:textId="589BB69E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</w:t>
                      </w:r>
                      <w:r w:rsidR="00D0573F">
                        <w:rPr>
                          <w:rFonts w:ascii="Arial" w:hAnsi="Arial" w:cs="Arial"/>
                          <w:bCs/>
                          <w:sz w:val="24"/>
                        </w:rPr>
                        <w:t>Management System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86"/>
        <w:gridCol w:w="1338"/>
        <w:gridCol w:w="1780"/>
        <w:gridCol w:w="1619"/>
        <w:gridCol w:w="1904"/>
        <w:gridCol w:w="2685"/>
      </w:tblGrid>
      <w:tr w:rsidR="00503D7B" w:rsidRPr="00553962" w14:paraId="48DC9A58" w14:textId="77777777" w:rsidTr="00932147">
        <w:trPr>
          <w:cantSplit/>
          <w:trHeight w:val="687"/>
        </w:trPr>
        <w:tc>
          <w:tcPr>
            <w:tcW w:w="478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649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932147">
        <w:trPr>
          <w:cantSplit/>
          <w:trHeight w:val="273"/>
        </w:trPr>
        <w:tc>
          <w:tcPr>
            <w:tcW w:w="478" w:type="pct"/>
            <w:vAlign w:val="center"/>
          </w:tcPr>
          <w:p w14:paraId="48DC9A59" w14:textId="2753E03C" w:rsidR="002979C3" w:rsidRPr="00404B4F" w:rsidRDefault="00C52B6C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49" w:type="pct"/>
            <w:vAlign w:val="center"/>
          </w:tcPr>
          <w:p w14:paraId="48DC9A5A" w14:textId="38BEB895" w:rsidR="002979C3" w:rsidRPr="00B96BE2" w:rsidRDefault="00E35321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D0573F">
              <w:rPr>
                <w:rFonts w:cs="Arial"/>
              </w:rPr>
              <w:t>5-07-2021</w:t>
            </w:r>
          </w:p>
        </w:tc>
        <w:tc>
          <w:tcPr>
            <w:tcW w:w="863" w:type="pct"/>
            <w:vAlign w:val="center"/>
          </w:tcPr>
          <w:p w14:paraId="48DC9A5B" w14:textId="142F452A" w:rsidR="001B4CE7" w:rsidRPr="007B3ACD" w:rsidRDefault="00E35321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="00D0573F">
              <w:rPr>
                <w:rFonts w:cs="Arial"/>
              </w:rPr>
              <w:t>olla Narasimha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932147">
        <w:trPr>
          <w:cantSplit/>
          <w:trHeight w:val="273"/>
        </w:trPr>
        <w:tc>
          <w:tcPr>
            <w:tcW w:w="478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932147">
        <w:trPr>
          <w:cantSplit/>
          <w:trHeight w:val="273"/>
        </w:trPr>
        <w:tc>
          <w:tcPr>
            <w:tcW w:w="478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932147">
        <w:trPr>
          <w:cantSplit/>
          <w:trHeight w:val="273"/>
        </w:trPr>
        <w:tc>
          <w:tcPr>
            <w:tcW w:w="478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932147">
        <w:trPr>
          <w:cantSplit/>
          <w:trHeight w:val="273"/>
        </w:trPr>
        <w:tc>
          <w:tcPr>
            <w:tcW w:w="478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162C83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007B9" w14:textId="77777777" w:rsidR="00162C83" w:rsidRDefault="00162C83" w:rsidP="006A582B">
      <w:r>
        <w:separator/>
      </w:r>
    </w:p>
  </w:endnote>
  <w:endnote w:type="continuationSeparator" w:id="0">
    <w:p w14:paraId="2EA527BA" w14:textId="77777777" w:rsidR="00162C83" w:rsidRDefault="00162C83" w:rsidP="006A582B">
      <w:r>
        <w:continuationSeparator/>
      </w:r>
    </w:p>
  </w:endnote>
  <w:endnote w:type="continuationNotice" w:id="1">
    <w:p w14:paraId="28BDB9DF" w14:textId="77777777" w:rsidR="00162C83" w:rsidRDefault="00162C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7BEA1EB8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52B6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52B6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22E25" w14:textId="77777777" w:rsidR="00162C83" w:rsidRDefault="00162C83" w:rsidP="006A582B">
      <w:r>
        <w:separator/>
      </w:r>
    </w:p>
  </w:footnote>
  <w:footnote w:type="continuationSeparator" w:id="0">
    <w:p w14:paraId="52BCB78F" w14:textId="77777777" w:rsidR="00162C83" w:rsidRDefault="00162C83" w:rsidP="006A582B">
      <w:r>
        <w:continuationSeparator/>
      </w:r>
    </w:p>
  </w:footnote>
  <w:footnote w:type="continuationNotice" w:id="1">
    <w:p w14:paraId="5F55B238" w14:textId="77777777" w:rsidR="00162C83" w:rsidRDefault="00162C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2C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4883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5353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47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2B6C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573F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5321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065A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B6F2332-B1D5-4F6F-81DA-9EDF47A0C2B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D6EF1F6-6F85-4D9B-B8D1-3550842AE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3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198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Narasimha Kolla</cp:lastModifiedBy>
  <cp:revision>2</cp:revision>
  <cp:lastPrinted>2014-03-29T07:34:00Z</cp:lastPrinted>
  <dcterms:created xsi:type="dcterms:W3CDTF">2021-07-12T12:14:00Z</dcterms:created>
  <dcterms:modified xsi:type="dcterms:W3CDTF">2021-07-12T12:14:00Z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